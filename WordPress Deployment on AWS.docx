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7E54B8">
      <w:pPr>
        <w:pStyle w:val="Title"/>
      </w:pPr>
      <w:r>
        <w:t>WordPress Deployment on AWS</w:t>
      </w:r>
    </w:p>
    <w:p w:rsidR="00855982" w:rsidRPr="00855982" w:rsidRDefault="007E54B8" w:rsidP="00855982">
      <w:pPr>
        <w:pStyle w:val="Heading1"/>
      </w:pPr>
      <w:r>
        <w:t>Objectives</w:t>
      </w:r>
    </w:p>
    <w:p w:rsidR="00855982" w:rsidRDefault="007E54B8" w:rsidP="007E54B8">
      <w:r>
        <w:t xml:space="preserve">To demonstrate how infrastructure provisioning and code deployment can be automated </w:t>
      </w:r>
      <w:r w:rsidR="005F3154">
        <w:t>on</w:t>
      </w:r>
      <w:r>
        <w:t xml:space="preserve"> AWS</w:t>
      </w:r>
      <w:r w:rsidR="005F3154">
        <w:t>. Following</w:t>
      </w:r>
      <w:r>
        <w:t xml:space="preserve"> </w:t>
      </w:r>
      <w:r w:rsidR="005F3154">
        <w:t xml:space="preserve">AWS </w:t>
      </w:r>
      <w:r>
        <w:t>cloud services</w:t>
      </w:r>
      <w:r w:rsidR="005F3154">
        <w:t xml:space="preserve"> are used for this demo</w:t>
      </w:r>
      <w:r>
        <w:t>:</w:t>
      </w:r>
    </w:p>
    <w:p w:rsidR="007E54B8" w:rsidRDefault="007E54B8" w:rsidP="007E54B8">
      <w:pPr>
        <w:pStyle w:val="ListParagraph"/>
        <w:numPr>
          <w:ilvl w:val="0"/>
          <w:numId w:val="30"/>
        </w:numPr>
      </w:pPr>
      <w:r>
        <w:t xml:space="preserve">Networking: VPC, </w:t>
      </w:r>
      <w:proofErr w:type="spellStart"/>
      <w:r>
        <w:t>RouteTable</w:t>
      </w:r>
      <w:proofErr w:type="spellEnd"/>
      <w:r>
        <w:t xml:space="preserve">, Subnet, </w:t>
      </w:r>
      <w:proofErr w:type="spellStart"/>
      <w:r>
        <w:t>SecurityGroup</w:t>
      </w:r>
      <w:proofErr w:type="spellEnd"/>
      <w:r>
        <w:t>, ACL</w:t>
      </w:r>
    </w:p>
    <w:p w:rsidR="007E54B8" w:rsidRDefault="007E54B8" w:rsidP="007E54B8">
      <w:pPr>
        <w:pStyle w:val="ListParagraph"/>
        <w:numPr>
          <w:ilvl w:val="0"/>
          <w:numId w:val="30"/>
        </w:numPr>
      </w:pPr>
      <w:r>
        <w:t xml:space="preserve">Compute: EC2, Elastic Load Balancer, </w:t>
      </w:r>
      <w:proofErr w:type="spellStart"/>
      <w:r>
        <w:t>AutoScaling</w:t>
      </w:r>
      <w:proofErr w:type="spellEnd"/>
    </w:p>
    <w:p w:rsidR="005F3154" w:rsidRDefault="005F3154" w:rsidP="007E54B8">
      <w:pPr>
        <w:pStyle w:val="ListParagraph"/>
        <w:numPr>
          <w:ilvl w:val="0"/>
          <w:numId w:val="30"/>
        </w:numPr>
      </w:pPr>
      <w:r>
        <w:t>Storage: EBS, EFS</w:t>
      </w:r>
    </w:p>
    <w:p w:rsidR="007E54B8" w:rsidRDefault="007E54B8" w:rsidP="007E54B8">
      <w:pPr>
        <w:pStyle w:val="ListParagraph"/>
        <w:numPr>
          <w:ilvl w:val="0"/>
          <w:numId w:val="30"/>
        </w:numPr>
      </w:pPr>
      <w:r>
        <w:t>Database: RDS (MySQL)</w:t>
      </w:r>
    </w:p>
    <w:p w:rsidR="005F3154" w:rsidRDefault="005F3154" w:rsidP="007E54B8">
      <w:pPr>
        <w:pStyle w:val="ListParagraph"/>
        <w:numPr>
          <w:ilvl w:val="0"/>
          <w:numId w:val="30"/>
        </w:numPr>
      </w:pPr>
      <w:r>
        <w:t>Security: IAM, KMS, ACM</w:t>
      </w:r>
    </w:p>
    <w:p w:rsidR="007E54B8" w:rsidRDefault="007E54B8" w:rsidP="007E54B8">
      <w:pPr>
        <w:pStyle w:val="ListParagraph"/>
        <w:numPr>
          <w:ilvl w:val="0"/>
          <w:numId w:val="30"/>
        </w:numPr>
      </w:pPr>
      <w:r>
        <w:t xml:space="preserve">DevOps: </w:t>
      </w:r>
      <w:proofErr w:type="spellStart"/>
      <w:r>
        <w:t>CodeDeploy</w:t>
      </w:r>
      <w:proofErr w:type="spellEnd"/>
      <w:r>
        <w:t xml:space="preserve">, </w:t>
      </w:r>
      <w:proofErr w:type="spellStart"/>
      <w:r>
        <w:t>CloudFormation</w:t>
      </w:r>
      <w:proofErr w:type="spellEnd"/>
    </w:p>
    <w:p w:rsidR="00812B87" w:rsidRDefault="00812B87" w:rsidP="007E54B8">
      <w:pPr>
        <w:pStyle w:val="ListParagraph"/>
        <w:numPr>
          <w:ilvl w:val="0"/>
          <w:numId w:val="30"/>
        </w:numPr>
      </w:pPr>
      <w:r>
        <w:t xml:space="preserve">Monitoring: </w:t>
      </w:r>
      <w:proofErr w:type="spellStart"/>
      <w:r>
        <w:t>CloudWatch</w:t>
      </w:r>
      <w:proofErr w:type="spellEnd"/>
    </w:p>
    <w:p w:rsidR="007E54B8" w:rsidRPr="00855982" w:rsidRDefault="007E54B8" w:rsidP="007E54B8">
      <w:pPr>
        <w:pStyle w:val="Heading1"/>
      </w:pPr>
      <w:r>
        <w:t>Approach</w:t>
      </w:r>
    </w:p>
    <w:p w:rsidR="007E54B8" w:rsidRDefault="007E54B8" w:rsidP="007E54B8">
      <w:pPr>
        <w:pStyle w:val="ListParagraph"/>
        <w:numPr>
          <w:ilvl w:val="0"/>
          <w:numId w:val="31"/>
        </w:numPr>
      </w:pPr>
      <w:r>
        <w:t xml:space="preserve">WordPress is </w:t>
      </w:r>
      <w:r w:rsidR="005F3154">
        <w:t>chosen</w:t>
      </w:r>
      <w:r>
        <w:t xml:space="preserve"> </w:t>
      </w:r>
      <w:r w:rsidR="005F3154">
        <w:t>for this demo</w:t>
      </w:r>
      <w:r>
        <w:t xml:space="preserve"> </w:t>
      </w:r>
    </w:p>
    <w:p w:rsidR="007E54B8" w:rsidRDefault="007E54B8" w:rsidP="007E54B8">
      <w:pPr>
        <w:pStyle w:val="ListParagraph"/>
        <w:numPr>
          <w:ilvl w:val="0"/>
          <w:numId w:val="31"/>
        </w:numPr>
      </w:pPr>
      <w:r>
        <w:t xml:space="preserve">A copy of WordPress </w:t>
      </w:r>
      <w:r w:rsidR="008D7BFF">
        <w:t>has been downloaded from wordpress.org and is</w:t>
      </w:r>
      <w:r>
        <w:t xml:space="preserve"> stored </w:t>
      </w:r>
      <w:r w:rsidR="008D7BFF">
        <w:t>on</w:t>
      </w:r>
      <w:r>
        <w:t xml:space="preserve"> </w:t>
      </w:r>
      <w:r w:rsidR="005F3154">
        <w:t>a</w:t>
      </w:r>
      <w:r>
        <w:t xml:space="preserve"> </w:t>
      </w:r>
      <w:proofErr w:type="spellStart"/>
      <w:r w:rsidR="005F3154">
        <w:t>G</w:t>
      </w:r>
      <w:r>
        <w:t>ithub</w:t>
      </w:r>
      <w:proofErr w:type="spellEnd"/>
      <w:r>
        <w:t xml:space="preserve"> </w:t>
      </w:r>
      <w:r w:rsidR="008D7BFF">
        <w:t xml:space="preserve">public </w:t>
      </w:r>
      <w:r>
        <w:t xml:space="preserve">repository </w:t>
      </w:r>
      <w:r w:rsidR="005F3154">
        <w:t>called</w:t>
      </w:r>
      <w:r w:rsidR="008D7BFF">
        <w:t xml:space="preserve"> </w:t>
      </w:r>
      <w:proofErr w:type="spellStart"/>
      <w:r w:rsidR="008D7BFF">
        <w:t>cloudsmart</w:t>
      </w:r>
      <w:proofErr w:type="spellEnd"/>
      <w:r w:rsidR="008D7BFF">
        <w:t>/</w:t>
      </w:r>
      <w:proofErr w:type="spellStart"/>
      <w:r w:rsidR="008D7BFF">
        <w:t>mywordpress</w:t>
      </w:r>
      <w:proofErr w:type="spellEnd"/>
    </w:p>
    <w:p w:rsidR="008D7BFF" w:rsidRDefault="005F3154" w:rsidP="007E54B8">
      <w:pPr>
        <w:pStyle w:val="ListParagraph"/>
        <w:numPr>
          <w:ilvl w:val="0"/>
          <w:numId w:val="31"/>
        </w:numPr>
      </w:pPr>
      <w:r>
        <w:t xml:space="preserve">Deployment scripts used by </w:t>
      </w:r>
      <w:proofErr w:type="spellStart"/>
      <w:r>
        <w:t>CodeDeploy</w:t>
      </w:r>
      <w:proofErr w:type="spellEnd"/>
      <w:r>
        <w:t xml:space="preserve"> are stored in a</w:t>
      </w:r>
      <w:r w:rsidR="008D7BFF">
        <w:t xml:space="preserve"> directory called scripts </w:t>
      </w:r>
    </w:p>
    <w:p w:rsidR="008D7BFF" w:rsidRDefault="005F3154" w:rsidP="007E54B8">
      <w:pPr>
        <w:pStyle w:val="ListParagraph"/>
        <w:numPr>
          <w:ilvl w:val="0"/>
          <w:numId w:val="31"/>
        </w:numPr>
      </w:pPr>
      <w:r>
        <w:t xml:space="preserve">Infrastructure provisioning templates used by </w:t>
      </w:r>
      <w:proofErr w:type="spellStart"/>
      <w:r>
        <w:t>CloudFormation</w:t>
      </w:r>
      <w:proofErr w:type="spellEnd"/>
      <w:r>
        <w:t xml:space="preserve"> are stored in a</w:t>
      </w:r>
      <w:r w:rsidR="008D7BFF">
        <w:t xml:space="preserve"> directory called infrastructure</w:t>
      </w:r>
    </w:p>
    <w:p w:rsidR="008D7BFF" w:rsidRPr="00855982" w:rsidRDefault="008D7BFF" w:rsidP="008D7BFF">
      <w:pPr>
        <w:pStyle w:val="Heading1"/>
      </w:pPr>
      <w:r>
        <w:t>Architecture</w:t>
      </w:r>
      <w:r w:rsidR="005F3154">
        <w:t xml:space="preserve"> Highlights</w:t>
      </w:r>
    </w:p>
    <w:p w:rsidR="008D7BFF" w:rsidRDefault="008D7BFF" w:rsidP="008D7BFF">
      <w:pPr>
        <w:pStyle w:val="ListParagraph"/>
        <w:numPr>
          <w:ilvl w:val="0"/>
          <w:numId w:val="31"/>
        </w:numPr>
      </w:pPr>
      <w:r>
        <w:t>Two-tier application comprised of:</w:t>
      </w:r>
    </w:p>
    <w:p w:rsidR="00812B87" w:rsidRDefault="008D7BFF" w:rsidP="008D7BFF">
      <w:pPr>
        <w:pStyle w:val="ListParagraph"/>
        <w:numPr>
          <w:ilvl w:val="1"/>
          <w:numId w:val="31"/>
        </w:numPr>
      </w:pPr>
      <w:r>
        <w:t xml:space="preserve">Web Tier: Includes two EC2 instances </w:t>
      </w:r>
      <w:r w:rsidR="005F3154">
        <w:t xml:space="preserve">spread </w:t>
      </w:r>
      <w:r w:rsidR="00812B87">
        <w:t>across two</w:t>
      </w:r>
      <w:r>
        <w:t xml:space="preserve"> Availability Zones. The EC2 instances are behind a classic load balance</w:t>
      </w:r>
      <w:r w:rsidR="005F3154">
        <w:t>r</w:t>
      </w:r>
      <w:r>
        <w:t xml:space="preserve"> (ELB) and </w:t>
      </w:r>
      <w:r w:rsidR="00812B87">
        <w:t xml:space="preserve">are </w:t>
      </w:r>
      <w:r>
        <w:t>associated with a</w:t>
      </w:r>
      <w:r w:rsidR="00812B87">
        <w:t>n</w:t>
      </w:r>
      <w:r>
        <w:t xml:space="preserve"> Auto Scaling Group t</w:t>
      </w:r>
      <w:r w:rsidR="005F3154">
        <w:t xml:space="preserve">o scale them up or down based on </w:t>
      </w:r>
      <w:r w:rsidR="00812B87">
        <w:t xml:space="preserve">their </w:t>
      </w:r>
      <w:r>
        <w:t xml:space="preserve">CPU usage </w:t>
      </w:r>
      <w:r w:rsidR="005F3154">
        <w:t>that’s being monitored by</w:t>
      </w:r>
      <w:r>
        <w:t xml:space="preserve"> </w:t>
      </w:r>
      <w:proofErr w:type="spellStart"/>
      <w:r>
        <w:t>CloudWatch</w:t>
      </w:r>
      <w:proofErr w:type="spellEnd"/>
      <w:r w:rsidR="00812B87">
        <w:t xml:space="preserve">. </w:t>
      </w:r>
    </w:p>
    <w:p w:rsidR="008D7BFF" w:rsidRDefault="00812B87" w:rsidP="00812B87">
      <w:pPr>
        <w:pStyle w:val="ListParagraph"/>
        <w:numPr>
          <w:ilvl w:val="2"/>
          <w:numId w:val="31"/>
        </w:numPr>
      </w:pPr>
      <w:r>
        <w:t>Adds more instances (to the maximum of four instances) if CPU usage stays at or above 75% for five consecutive minutes</w:t>
      </w:r>
    </w:p>
    <w:p w:rsidR="005F3154" w:rsidRDefault="00812B87" w:rsidP="005F3154">
      <w:pPr>
        <w:pStyle w:val="ListParagraph"/>
        <w:numPr>
          <w:ilvl w:val="2"/>
          <w:numId w:val="31"/>
        </w:numPr>
      </w:pPr>
      <w:r>
        <w:t>Removes extra instances (keeps minimum two instances) if CPU usage stays at 25% or lower for five consecutive minutes</w:t>
      </w:r>
    </w:p>
    <w:p w:rsidR="005344F1" w:rsidRDefault="00812B87" w:rsidP="005F3154">
      <w:pPr>
        <w:pStyle w:val="ListParagraph"/>
        <w:numPr>
          <w:ilvl w:val="1"/>
          <w:numId w:val="31"/>
        </w:numPr>
      </w:pPr>
      <w:r>
        <w:t xml:space="preserve">Data Tier: Includes MySQL database </w:t>
      </w:r>
      <w:r w:rsidR="005344F1">
        <w:t>in</w:t>
      </w:r>
      <w:r w:rsidR="00153263">
        <w:t xml:space="preserve"> RDS</w:t>
      </w:r>
      <w:r w:rsidR="005344F1">
        <w:t xml:space="preserve"> </w:t>
      </w:r>
      <w:r w:rsidR="00153263">
        <w:t>M</w:t>
      </w:r>
      <w:r w:rsidR="005344F1">
        <w:t>ulti-</w:t>
      </w:r>
      <w:r w:rsidR="00153263">
        <w:t>AZ</w:t>
      </w:r>
      <w:r w:rsidR="005344F1">
        <w:t xml:space="preserve"> configuration for high availability and fault tolerance</w:t>
      </w:r>
    </w:p>
    <w:p w:rsidR="005F3154" w:rsidRDefault="005F3154" w:rsidP="005F3154">
      <w:pPr>
        <w:pStyle w:val="ListParagraph"/>
        <w:numPr>
          <w:ilvl w:val="0"/>
          <w:numId w:val="31"/>
        </w:numPr>
      </w:pPr>
      <w:r>
        <w:t>EFS is used as a shared file store (NAS) among EC2 instances to hold the media content (image, video, etc.) uploaded by users to WordPress</w:t>
      </w:r>
    </w:p>
    <w:p w:rsidR="005F3154" w:rsidRDefault="005F3154" w:rsidP="005F3154">
      <w:pPr>
        <w:pStyle w:val="ListParagraph"/>
        <w:numPr>
          <w:ilvl w:val="0"/>
          <w:numId w:val="31"/>
        </w:numPr>
      </w:pPr>
      <w:r>
        <w:t>There are three Security Groups:</w:t>
      </w:r>
    </w:p>
    <w:p w:rsidR="005F3154" w:rsidRDefault="005F3154" w:rsidP="005F3154">
      <w:pPr>
        <w:pStyle w:val="ListParagraph"/>
        <w:numPr>
          <w:ilvl w:val="1"/>
          <w:numId w:val="31"/>
        </w:numPr>
      </w:pPr>
      <w:r>
        <w:lastRenderedPageBreak/>
        <w:t>Default: Allows all sort of communication between services inside the VPC, e.g. from EC2 instances to EFS</w:t>
      </w:r>
    </w:p>
    <w:p w:rsidR="005F3154" w:rsidRDefault="005F3154" w:rsidP="005F3154">
      <w:pPr>
        <w:pStyle w:val="ListParagraph"/>
        <w:numPr>
          <w:ilvl w:val="1"/>
          <w:numId w:val="31"/>
        </w:numPr>
      </w:pPr>
      <w:r>
        <w:t xml:space="preserve">Web Tier: Allows inbound traffic on HTTP:80, HTTPS:443, SSH:22 from the Internet. </w:t>
      </w:r>
    </w:p>
    <w:p w:rsidR="005F3154" w:rsidRDefault="005F3154" w:rsidP="005F3154">
      <w:pPr>
        <w:pStyle w:val="ListParagraph"/>
        <w:numPr>
          <w:ilvl w:val="2"/>
          <w:numId w:val="31"/>
        </w:numPr>
      </w:pPr>
      <w:r>
        <w:t>Note: SSH port 22 is open to the Internet intentionally for easier access since this is a demo. In real world scenarios it mush be locked down to specific IP address or IP range</w:t>
      </w:r>
    </w:p>
    <w:p w:rsidR="005F3154" w:rsidRDefault="005F3154" w:rsidP="005F3154">
      <w:pPr>
        <w:pStyle w:val="ListParagraph"/>
        <w:numPr>
          <w:ilvl w:val="1"/>
          <w:numId w:val="31"/>
        </w:numPr>
      </w:pPr>
      <w:r>
        <w:t>Data Tier: Allows inbound traffic on MySQL:3306 from Web Tier security group only</w:t>
      </w:r>
    </w:p>
    <w:p w:rsidR="008D7BFF" w:rsidRDefault="008D7BFF" w:rsidP="008D7BFF">
      <w:pPr>
        <w:rPr>
          <w:noProof/>
        </w:rPr>
      </w:pPr>
    </w:p>
    <w:p w:rsidR="005F3154" w:rsidRDefault="005F3154" w:rsidP="005F3154">
      <w:pPr>
        <w:ind w:left="708"/>
      </w:pPr>
      <w:r>
        <w:rPr>
          <w:noProof/>
        </w:rPr>
        <w:drawing>
          <wp:inline distT="0" distB="0" distL="0" distR="0" wp14:anchorId="2EE50967" wp14:editId="71B11AE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5F3154" w:rsidRDefault="005F3154" w:rsidP="008D7BFF"/>
    <w:p w:rsidR="005F3154" w:rsidRPr="00855982" w:rsidRDefault="005F3154" w:rsidP="005F3154">
      <w:pPr>
        <w:pStyle w:val="Heading1"/>
      </w:pPr>
      <w:r>
        <w:t>Deployment Procedure</w:t>
      </w:r>
    </w:p>
    <w:p w:rsidR="005F3154" w:rsidRDefault="005F3154" w:rsidP="005F3154">
      <w:pPr>
        <w:pStyle w:val="ListParagraph"/>
        <w:numPr>
          <w:ilvl w:val="0"/>
          <w:numId w:val="31"/>
        </w:numPr>
      </w:pPr>
      <w:r>
        <w:t>Infrastructure</w:t>
      </w:r>
    </w:p>
    <w:p w:rsidR="005F3154" w:rsidRDefault="005F3154" w:rsidP="005F3154">
      <w:pPr>
        <w:pStyle w:val="ListParagraph"/>
        <w:numPr>
          <w:ilvl w:val="1"/>
          <w:numId w:val="31"/>
        </w:numPr>
      </w:pPr>
      <w:r>
        <w:t xml:space="preserve">Make a local copy of the </w:t>
      </w:r>
      <w:proofErr w:type="spellStart"/>
      <w:r>
        <w:t>WordPress.template</w:t>
      </w:r>
      <w:proofErr w:type="spellEnd"/>
      <w:r>
        <w:t xml:space="preserve"> file located under </w:t>
      </w:r>
      <w:proofErr w:type="spellStart"/>
      <w:r>
        <w:t>cloudsmart</w:t>
      </w:r>
      <w:proofErr w:type="spellEnd"/>
      <w:r>
        <w:t>/</w:t>
      </w:r>
      <w:proofErr w:type="spellStart"/>
      <w:r>
        <w:t>mywordpress</w:t>
      </w:r>
      <w:proofErr w:type="spellEnd"/>
      <w:r>
        <w:t>/scripts/</w:t>
      </w:r>
      <w:proofErr w:type="spellStart"/>
      <w:r>
        <w:t>cloudformation</w:t>
      </w:r>
      <w:proofErr w:type="spellEnd"/>
    </w:p>
    <w:p w:rsidR="005F3154" w:rsidRDefault="005F3154" w:rsidP="005F3154">
      <w:pPr>
        <w:pStyle w:val="ListParagraph"/>
        <w:numPr>
          <w:ilvl w:val="1"/>
          <w:numId w:val="31"/>
        </w:numPr>
      </w:pPr>
      <w:r>
        <w:t xml:space="preserve">Create a new stack in </w:t>
      </w:r>
      <w:proofErr w:type="spellStart"/>
      <w:r>
        <w:t>CloudFormation</w:t>
      </w:r>
      <w:proofErr w:type="spellEnd"/>
      <w:r>
        <w:t xml:space="preserve"> and upload the file through “Upload a template to Amazon S3” and hit next</w:t>
      </w:r>
    </w:p>
    <w:p w:rsidR="005F3154" w:rsidRDefault="005F3154" w:rsidP="005F3154">
      <w:pPr>
        <w:pStyle w:val="ListParagraph"/>
        <w:numPr>
          <w:ilvl w:val="1"/>
          <w:numId w:val="31"/>
        </w:numPr>
      </w:pPr>
      <w:r>
        <w:t>Provide a name for the stack (e.g. WordPress-Stack)</w:t>
      </w:r>
    </w:p>
    <w:p w:rsidR="005F3154" w:rsidRDefault="005F3154" w:rsidP="005F3154">
      <w:pPr>
        <w:pStyle w:val="ListParagraph"/>
        <w:numPr>
          <w:ilvl w:val="1"/>
          <w:numId w:val="31"/>
        </w:numPr>
      </w:pPr>
      <w:r>
        <w:t>Provide input to the parameters:</w:t>
      </w:r>
    </w:p>
    <w:p w:rsidR="005F3154" w:rsidRDefault="005F3154" w:rsidP="005F3154">
      <w:pPr>
        <w:pStyle w:val="ListParagraph"/>
        <w:numPr>
          <w:ilvl w:val="2"/>
          <w:numId w:val="31"/>
        </w:numPr>
      </w:pPr>
      <w:proofErr w:type="spellStart"/>
      <w:r>
        <w:t>AsgMaxSize</w:t>
      </w:r>
      <w:proofErr w:type="spellEnd"/>
      <w:r>
        <w:t xml:space="preserve">: </w:t>
      </w:r>
      <w:r w:rsidRPr="005F3154">
        <w:t>Maximum size of Auto Scaling Group</w:t>
      </w:r>
      <w:r>
        <w:t>, default is 4</w:t>
      </w:r>
    </w:p>
    <w:p w:rsidR="005F3154" w:rsidRDefault="005F3154" w:rsidP="005F3154">
      <w:pPr>
        <w:pStyle w:val="ListParagraph"/>
        <w:numPr>
          <w:ilvl w:val="2"/>
          <w:numId w:val="31"/>
        </w:numPr>
      </w:pPr>
      <w:proofErr w:type="spellStart"/>
      <w:r>
        <w:t>AsgMinSize</w:t>
      </w:r>
      <w:proofErr w:type="spellEnd"/>
      <w:r>
        <w:t xml:space="preserve">: </w:t>
      </w:r>
      <w:r w:rsidRPr="005F3154">
        <w:t>M</w:t>
      </w:r>
      <w:r>
        <w:t>in</w:t>
      </w:r>
      <w:r w:rsidRPr="005F3154">
        <w:t xml:space="preserve">imum size </w:t>
      </w:r>
      <w:r>
        <w:t xml:space="preserve">and initial desired size </w:t>
      </w:r>
      <w:r w:rsidRPr="005F3154">
        <w:t>of Auto Scaling Group</w:t>
      </w:r>
      <w:r>
        <w:t>, default is 2</w:t>
      </w:r>
    </w:p>
    <w:p w:rsidR="005F3154" w:rsidRDefault="005F3154" w:rsidP="005F3154">
      <w:pPr>
        <w:pStyle w:val="ListParagraph"/>
        <w:numPr>
          <w:ilvl w:val="2"/>
          <w:numId w:val="31"/>
        </w:numPr>
      </w:pPr>
      <w:r>
        <w:t>AZ1: Availability Zone 1 (prepopulated list based on the current region)</w:t>
      </w:r>
    </w:p>
    <w:p w:rsidR="005F3154" w:rsidRDefault="005F3154" w:rsidP="005F3154">
      <w:pPr>
        <w:pStyle w:val="ListParagraph"/>
        <w:numPr>
          <w:ilvl w:val="2"/>
          <w:numId w:val="31"/>
        </w:numPr>
      </w:pPr>
      <w:r>
        <w:lastRenderedPageBreak/>
        <w:t>AZ2: Availability Zone 2 (prepopulated list based on the current region)</w:t>
      </w:r>
    </w:p>
    <w:p w:rsidR="005F3154" w:rsidRDefault="005F3154" w:rsidP="005F3154">
      <w:pPr>
        <w:pStyle w:val="ListParagraph"/>
        <w:numPr>
          <w:ilvl w:val="2"/>
          <w:numId w:val="31"/>
        </w:numPr>
      </w:pPr>
      <w:proofErr w:type="spellStart"/>
      <w:r w:rsidRPr="005F3154">
        <w:t>DigitalCertificate</w:t>
      </w:r>
      <w:proofErr w:type="spellEnd"/>
      <w:r>
        <w:t xml:space="preserve">: </w:t>
      </w:r>
      <w:r w:rsidRPr="005F3154">
        <w:t>Digital Certificate Iden</w:t>
      </w:r>
      <w:r>
        <w:t>t</w:t>
      </w:r>
      <w:r w:rsidRPr="005F3154">
        <w:t>ifier for SSL</w:t>
      </w:r>
      <w:r>
        <w:t>.</w:t>
      </w:r>
      <w:r w:rsidRPr="005F3154">
        <w:t xml:space="preserve"> </w:t>
      </w:r>
      <w:r>
        <w:t>You need to issue a Certificate through ACM prior to this step</w:t>
      </w:r>
    </w:p>
    <w:p w:rsidR="005F3154" w:rsidRDefault="005F3154" w:rsidP="005F3154">
      <w:pPr>
        <w:pStyle w:val="ListParagraph"/>
        <w:numPr>
          <w:ilvl w:val="2"/>
          <w:numId w:val="31"/>
        </w:numPr>
      </w:pPr>
      <w:proofErr w:type="spellStart"/>
      <w:r>
        <w:t>KeyPair</w:t>
      </w:r>
      <w:proofErr w:type="spellEnd"/>
      <w:r>
        <w:t xml:space="preserve">: </w:t>
      </w:r>
      <w:proofErr w:type="spellStart"/>
      <w:r>
        <w:t>KeyPair</w:t>
      </w:r>
      <w:proofErr w:type="spellEnd"/>
      <w:r>
        <w:t xml:space="preserve"> used to SSH to EC2 instances (values get populated based on the current region). You need to create a Key pair prior to this step</w:t>
      </w:r>
    </w:p>
    <w:p w:rsidR="005F3154" w:rsidRDefault="005F3154" w:rsidP="005F3154">
      <w:pPr>
        <w:pStyle w:val="ListParagraph"/>
        <w:numPr>
          <w:ilvl w:val="2"/>
          <w:numId w:val="31"/>
        </w:numPr>
      </w:pPr>
      <w:proofErr w:type="spellStart"/>
      <w:r w:rsidRPr="005F3154">
        <w:t>MySQLMasterUser</w:t>
      </w:r>
      <w:r>
        <w:t>Name</w:t>
      </w:r>
      <w:proofErr w:type="spellEnd"/>
      <w:r>
        <w:t xml:space="preserve">: </w:t>
      </w:r>
      <w:proofErr w:type="spellStart"/>
      <w:r w:rsidRPr="005F3154">
        <w:t>UserName</w:t>
      </w:r>
      <w:proofErr w:type="spellEnd"/>
      <w:r w:rsidRPr="005F3154">
        <w:t xml:space="preserve"> for the MySQL master </w:t>
      </w:r>
      <w:r>
        <w:t xml:space="preserve">(power) </w:t>
      </w:r>
      <w:r w:rsidRPr="005F3154">
        <w:t>user</w:t>
      </w:r>
    </w:p>
    <w:p w:rsidR="005F3154" w:rsidRDefault="005F3154" w:rsidP="005F3154">
      <w:pPr>
        <w:pStyle w:val="ListParagraph"/>
        <w:numPr>
          <w:ilvl w:val="2"/>
          <w:numId w:val="31"/>
        </w:numPr>
      </w:pPr>
      <w:proofErr w:type="spellStart"/>
      <w:r w:rsidRPr="005F3154">
        <w:t>MySQLMasterUserPassword</w:t>
      </w:r>
      <w:proofErr w:type="spellEnd"/>
      <w:r>
        <w:t xml:space="preserve">: </w:t>
      </w:r>
      <w:r w:rsidRPr="005F3154">
        <w:t xml:space="preserve">Password for the MySQL master </w:t>
      </w:r>
      <w:r>
        <w:t xml:space="preserve">(power) </w:t>
      </w:r>
      <w:r w:rsidRPr="005F3154">
        <w:t>user</w:t>
      </w:r>
    </w:p>
    <w:p w:rsidR="005F3154" w:rsidRDefault="005F3154" w:rsidP="005F3154">
      <w:pPr>
        <w:pStyle w:val="ListParagraph"/>
        <w:numPr>
          <w:ilvl w:val="1"/>
          <w:numId w:val="31"/>
        </w:numPr>
      </w:pPr>
      <w:r>
        <w:t xml:space="preserve">Run the stack to provision and configure the infrastructure </w:t>
      </w:r>
    </w:p>
    <w:p w:rsidR="005F3154" w:rsidRDefault="005F3154" w:rsidP="005F3154">
      <w:pPr>
        <w:pStyle w:val="ListParagraph"/>
        <w:numPr>
          <w:ilvl w:val="0"/>
          <w:numId w:val="31"/>
        </w:numPr>
      </w:pPr>
      <w:r>
        <w:t>Code Deployment</w:t>
      </w:r>
    </w:p>
    <w:p w:rsidR="005F3154" w:rsidRDefault="005F3154" w:rsidP="005F3154">
      <w:pPr>
        <w:pStyle w:val="ListParagraph"/>
        <w:numPr>
          <w:ilvl w:val="1"/>
          <w:numId w:val="31"/>
        </w:numPr>
      </w:pPr>
      <w:r>
        <w:t xml:space="preserve">Create a new Application under </w:t>
      </w:r>
      <w:proofErr w:type="spellStart"/>
      <w:r>
        <w:t>CodeDeploy</w:t>
      </w:r>
      <w:proofErr w:type="spellEnd"/>
      <w:r>
        <w:t xml:space="preserve"> console and provide the following inputs when requested:</w:t>
      </w:r>
    </w:p>
    <w:p w:rsidR="005F3154" w:rsidRDefault="005F3154" w:rsidP="005F3154">
      <w:pPr>
        <w:pStyle w:val="ListParagraph"/>
        <w:numPr>
          <w:ilvl w:val="2"/>
          <w:numId w:val="31"/>
        </w:numPr>
      </w:pPr>
      <w:r>
        <w:t>Application Name: e.g. WordPress-App</w:t>
      </w:r>
    </w:p>
    <w:p w:rsidR="005F3154" w:rsidRDefault="005F3154" w:rsidP="005F3154">
      <w:pPr>
        <w:pStyle w:val="ListParagraph"/>
        <w:numPr>
          <w:ilvl w:val="2"/>
          <w:numId w:val="31"/>
        </w:numPr>
      </w:pPr>
      <w:r>
        <w:t>Compute Platform: EC2/On-Premises (default)</w:t>
      </w:r>
    </w:p>
    <w:p w:rsidR="005F3154" w:rsidRDefault="005F3154" w:rsidP="005F3154">
      <w:pPr>
        <w:pStyle w:val="ListParagraph"/>
        <w:numPr>
          <w:ilvl w:val="2"/>
          <w:numId w:val="31"/>
        </w:numPr>
      </w:pPr>
      <w:r>
        <w:t>Deployment Group Name: e.g. WordPress-Deployment</w:t>
      </w:r>
    </w:p>
    <w:p w:rsidR="005F3154" w:rsidRDefault="005F3154" w:rsidP="005F3154">
      <w:pPr>
        <w:pStyle w:val="ListParagraph"/>
        <w:numPr>
          <w:ilvl w:val="2"/>
          <w:numId w:val="31"/>
        </w:numPr>
      </w:pPr>
      <w:r>
        <w:t>In-pace deployment: should be selected</w:t>
      </w:r>
    </w:p>
    <w:p w:rsidR="005F3154" w:rsidRDefault="005F3154" w:rsidP="005F3154">
      <w:pPr>
        <w:pStyle w:val="ListParagraph"/>
        <w:numPr>
          <w:ilvl w:val="2"/>
          <w:numId w:val="31"/>
        </w:numPr>
      </w:pPr>
      <w:r>
        <w:t xml:space="preserve">Environment Configuration: Enter following information under Amazon EC2 Instances to select the proper EC2 instances for deployment: </w:t>
      </w:r>
    </w:p>
    <w:p w:rsidR="005F3154" w:rsidRDefault="005F3154" w:rsidP="005F3154">
      <w:pPr>
        <w:pStyle w:val="ListParagraph"/>
        <w:numPr>
          <w:ilvl w:val="3"/>
          <w:numId w:val="31"/>
        </w:numPr>
      </w:pPr>
      <w:r>
        <w:t>Key: Name</w:t>
      </w:r>
    </w:p>
    <w:p w:rsidR="005F3154" w:rsidRDefault="005F3154" w:rsidP="005F3154">
      <w:pPr>
        <w:pStyle w:val="ListParagraph"/>
        <w:numPr>
          <w:ilvl w:val="3"/>
          <w:numId w:val="31"/>
        </w:numPr>
      </w:pPr>
      <w:r>
        <w:t xml:space="preserve">Value: </w:t>
      </w:r>
      <w:r w:rsidRPr="005F3154">
        <w:t>BJ-ASG-EC2-WordPress</w:t>
      </w:r>
    </w:p>
    <w:p w:rsidR="005F3154" w:rsidRDefault="005F3154" w:rsidP="005F3154">
      <w:pPr>
        <w:pStyle w:val="ListParagraph"/>
        <w:numPr>
          <w:ilvl w:val="2"/>
          <w:numId w:val="31"/>
        </w:numPr>
      </w:pPr>
      <w:r>
        <w:t>Enable Load Balancer: Check the checkbox, select Classic Lad Balancer and select the item from the dropdown that has a name starting with BJ-CFS-…</w:t>
      </w:r>
    </w:p>
    <w:p w:rsidR="005F3154" w:rsidRDefault="005F3154" w:rsidP="005F3154">
      <w:pPr>
        <w:pStyle w:val="ListParagraph"/>
        <w:numPr>
          <w:ilvl w:val="2"/>
          <w:numId w:val="31"/>
        </w:numPr>
      </w:pPr>
      <w:r>
        <w:t xml:space="preserve">Deployment Configuration: Select </w:t>
      </w:r>
      <w:proofErr w:type="spellStart"/>
      <w:proofErr w:type="gramStart"/>
      <w:r>
        <w:t>CodeDeployDefault:HalfAtATime</w:t>
      </w:r>
      <w:proofErr w:type="spellEnd"/>
      <w:proofErr w:type="gramEnd"/>
    </w:p>
    <w:p w:rsidR="005F3154" w:rsidRDefault="005F3154" w:rsidP="005F3154">
      <w:pPr>
        <w:pStyle w:val="ListParagraph"/>
        <w:numPr>
          <w:ilvl w:val="2"/>
          <w:numId w:val="31"/>
        </w:numPr>
      </w:pPr>
      <w:r>
        <w:t xml:space="preserve">Service Role ARN: select the role that is closest to this </w:t>
      </w:r>
    </w:p>
    <w:p w:rsidR="005F3154" w:rsidRDefault="005F3154" w:rsidP="005F3154">
      <w:pPr>
        <w:pStyle w:val="ListParagraph"/>
        <w:numPr>
          <w:ilvl w:val="3"/>
          <w:numId w:val="31"/>
        </w:numPr>
      </w:pPr>
      <w:r w:rsidRPr="005F3154">
        <w:t>BJ-CFS-WordPress-</w:t>
      </w:r>
      <w:r>
        <w:t>…</w:t>
      </w:r>
      <w:proofErr w:type="spellStart"/>
      <w:r w:rsidRPr="005F3154">
        <w:t>iamRoleCodeDeploy</w:t>
      </w:r>
      <w:proofErr w:type="spellEnd"/>
      <w:r>
        <w:t>…</w:t>
      </w:r>
    </w:p>
    <w:p w:rsidR="005F3154" w:rsidRDefault="005F3154" w:rsidP="005F3154">
      <w:pPr>
        <w:pStyle w:val="ListParagraph"/>
        <w:numPr>
          <w:ilvl w:val="1"/>
          <w:numId w:val="31"/>
        </w:numPr>
      </w:pPr>
      <w:r>
        <w:t>Select the newly created application and select Deploy New Revision from the Actions menu</w:t>
      </w:r>
    </w:p>
    <w:p w:rsidR="005F3154" w:rsidRDefault="005F3154" w:rsidP="005F3154">
      <w:pPr>
        <w:pStyle w:val="ListParagraph"/>
        <w:numPr>
          <w:ilvl w:val="1"/>
          <w:numId w:val="31"/>
        </w:numPr>
      </w:pPr>
      <w:r>
        <w:t>Provide following information in the Create Deployment page:</w:t>
      </w:r>
    </w:p>
    <w:p w:rsidR="005F3154" w:rsidRDefault="005F3154" w:rsidP="005F3154">
      <w:pPr>
        <w:pStyle w:val="ListParagraph"/>
        <w:numPr>
          <w:ilvl w:val="2"/>
          <w:numId w:val="31"/>
        </w:numPr>
      </w:pPr>
      <w:r>
        <w:t xml:space="preserve">Repository Type: Select My application is stored in </w:t>
      </w:r>
      <w:proofErr w:type="spellStart"/>
      <w:r>
        <w:t>Github</w:t>
      </w:r>
      <w:proofErr w:type="spellEnd"/>
    </w:p>
    <w:p w:rsidR="005F3154" w:rsidRDefault="005F3154" w:rsidP="005F3154">
      <w:pPr>
        <w:pStyle w:val="ListParagraph"/>
        <w:numPr>
          <w:ilvl w:val="2"/>
          <w:numId w:val="31"/>
        </w:numPr>
      </w:pPr>
      <w:proofErr w:type="spellStart"/>
      <w:r>
        <w:t>Github</w:t>
      </w:r>
      <w:proofErr w:type="spellEnd"/>
      <w:r>
        <w:t xml:space="preserve"> account: enter the </w:t>
      </w:r>
      <w:proofErr w:type="spellStart"/>
      <w:r>
        <w:t>Github</w:t>
      </w:r>
      <w:proofErr w:type="spellEnd"/>
      <w:r>
        <w:t xml:space="preserve"> account hosting the WordPress repository (e.g. </w:t>
      </w:r>
      <w:proofErr w:type="spellStart"/>
      <w:r>
        <w:t>cloudsmart</w:t>
      </w:r>
      <w:proofErr w:type="spellEnd"/>
      <w:r>
        <w:t xml:space="preserve">) and hit Connect to </w:t>
      </w:r>
      <w:proofErr w:type="spellStart"/>
      <w:r>
        <w:t>Github</w:t>
      </w:r>
      <w:proofErr w:type="spellEnd"/>
      <w:r>
        <w:t xml:space="preserve"> to connect to the </w:t>
      </w:r>
      <w:proofErr w:type="spellStart"/>
      <w:r>
        <w:t>Github</w:t>
      </w:r>
      <w:proofErr w:type="spellEnd"/>
      <w:r>
        <w:t xml:space="preserve"> account </w:t>
      </w:r>
    </w:p>
    <w:p w:rsidR="005F3154" w:rsidRDefault="005F3154" w:rsidP="005F3154">
      <w:pPr>
        <w:pStyle w:val="ListParagraph"/>
        <w:numPr>
          <w:ilvl w:val="2"/>
          <w:numId w:val="31"/>
        </w:numPr>
      </w:pPr>
      <w:r>
        <w:t xml:space="preserve">Repository Name: enter the repository name, e.g. </w:t>
      </w:r>
      <w:proofErr w:type="spellStart"/>
      <w:r>
        <w:t>cloudsmart</w:t>
      </w:r>
      <w:proofErr w:type="spellEnd"/>
      <w:r>
        <w:t>/</w:t>
      </w:r>
      <w:proofErr w:type="spellStart"/>
      <w:r>
        <w:t>mywordpress</w:t>
      </w:r>
      <w:proofErr w:type="spellEnd"/>
    </w:p>
    <w:p w:rsidR="005F3154" w:rsidRDefault="005F3154" w:rsidP="005F3154">
      <w:pPr>
        <w:pStyle w:val="ListParagraph"/>
        <w:numPr>
          <w:ilvl w:val="2"/>
          <w:numId w:val="31"/>
        </w:numPr>
      </w:pPr>
      <w:r>
        <w:t>Commit ID: enter the Commit ID of the revision you want to deploy (usually the last commit)</w:t>
      </w:r>
    </w:p>
    <w:p w:rsidR="005F3154" w:rsidRDefault="005F3154" w:rsidP="005F3154">
      <w:pPr>
        <w:pStyle w:val="ListParagraph"/>
        <w:numPr>
          <w:ilvl w:val="2"/>
          <w:numId w:val="31"/>
        </w:numPr>
      </w:pPr>
      <w:r>
        <w:t>Content Options: select Overwrite the content</w:t>
      </w:r>
    </w:p>
    <w:p w:rsidR="005F3154" w:rsidRDefault="005F3154" w:rsidP="005F3154">
      <w:pPr>
        <w:pStyle w:val="ListParagraph"/>
        <w:numPr>
          <w:ilvl w:val="2"/>
          <w:numId w:val="31"/>
        </w:numPr>
      </w:pPr>
      <w:r>
        <w:t>Hit deploy</w:t>
      </w:r>
    </w:p>
    <w:p w:rsidR="005F3154" w:rsidRDefault="005F3154" w:rsidP="005F3154">
      <w:pPr>
        <w:pStyle w:val="ListParagraph"/>
        <w:numPr>
          <w:ilvl w:val="0"/>
          <w:numId w:val="31"/>
        </w:numPr>
      </w:pPr>
      <w:r>
        <w:t>Remarks:</w:t>
      </w:r>
    </w:p>
    <w:p w:rsidR="005F3154" w:rsidRDefault="005F3154" w:rsidP="005F3154">
      <w:pPr>
        <w:pStyle w:val="ListParagraph"/>
        <w:numPr>
          <w:ilvl w:val="1"/>
          <w:numId w:val="31"/>
        </w:numPr>
      </w:pPr>
      <w:r>
        <w:t>Run one Infrastructure deployment first and then as many Code Deployment as needed</w:t>
      </w:r>
    </w:p>
    <w:p w:rsidR="004376C2" w:rsidRDefault="005F3154" w:rsidP="004376C2">
      <w:pPr>
        <w:pStyle w:val="ListParagraph"/>
        <w:numPr>
          <w:ilvl w:val="1"/>
          <w:numId w:val="31"/>
        </w:numPr>
      </w:pPr>
      <w:r>
        <w:t>Infrastructure deployment creates a brand-new environment from scratch so any previous data in RDS and EFS will be lost</w:t>
      </w:r>
    </w:p>
    <w:p w:rsidR="005F3154" w:rsidRDefault="005F3154" w:rsidP="005F3154">
      <w:pPr>
        <w:pStyle w:val="ListParagraph"/>
        <w:ind w:left="1440"/>
      </w:pPr>
      <w:r>
        <w:t xml:space="preserve">  </w:t>
      </w:r>
    </w:p>
    <w:p w:rsidR="005F3154" w:rsidRPr="00855982" w:rsidRDefault="004630B0" w:rsidP="005F3154">
      <w:pPr>
        <w:pStyle w:val="Heading1"/>
      </w:pPr>
      <w:r>
        <w:lastRenderedPageBreak/>
        <w:t>Launching</w:t>
      </w:r>
      <w:r w:rsidR="005F3154">
        <w:t xml:space="preserve"> WordPress</w:t>
      </w:r>
    </w:p>
    <w:p w:rsidR="005F3154" w:rsidRDefault="005F3154" w:rsidP="005F3154">
      <w:pPr>
        <w:pStyle w:val="ListParagraph"/>
        <w:numPr>
          <w:ilvl w:val="0"/>
          <w:numId w:val="32"/>
        </w:numPr>
      </w:pPr>
      <w:r>
        <w:t xml:space="preserve">You can </w:t>
      </w:r>
      <w:r w:rsidR="004376C2">
        <w:t>launch</w:t>
      </w:r>
      <w:r>
        <w:t xml:space="preserve"> WordPress through any Web browser by using the public DNS name of the load balancer created as part of the infrastructure deployment</w:t>
      </w:r>
      <w:r w:rsidR="004376C2">
        <w:t>, e.g. http://myloadbalancer.elb.amazonaws.com/</w:t>
      </w:r>
    </w:p>
    <w:p w:rsidR="004376C2" w:rsidRDefault="004376C2" w:rsidP="004376C2">
      <w:pPr>
        <w:pStyle w:val="ListParagraph"/>
        <w:numPr>
          <w:ilvl w:val="1"/>
          <w:numId w:val="32"/>
        </w:numPr>
      </w:pPr>
      <w:r>
        <w:t xml:space="preserve">Note: Since </w:t>
      </w:r>
      <w:proofErr w:type="spellStart"/>
      <w:r>
        <w:t>wordpress</w:t>
      </w:r>
      <w:proofErr w:type="spellEnd"/>
      <w:r>
        <w:t xml:space="preserve"> stores admin URL’s, https protocol is not working on this site despite being configured on load balancer. To verify, you can use https with the public DNS of the load balancer to access the healthcheck.html page on the server, e.g. </w:t>
      </w:r>
      <w:r>
        <w:t>http</w:t>
      </w:r>
      <w:r>
        <w:t>s</w:t>
      </w:r>
      <w:r>
        <w:t>://myloadbalancer.elb.amazonaws.com/</w:t>
      </w:r>
      <w:r>
        <w:t>healthcheck.html</w:t>
      </w:r>
    </w:p>
    <w:p w:rsidR="005F3154" w:rsidRDefault="005F3154" w:rsidP="005F3154">
      <w:pPr>
        <w:pStyle w:val="ListParagraph"/>
        <w:numPr>
          <w:ilvl w:val="0"/>
          <w:numId w:val="32"/>
        </w:numPr>
      </w:pPr>
      <w:r>
        <w:t>First time you launch WordPress it will ask you a few questions to configure its connectivity to the database:</w:t>
      </w:r>
    </w:p>
    <w:p w:rsidR="005F3154" w:rsidRDefault="005F3154" w:rsidP="005F3154">
      <w:pPr>
        <w:pStyle w:val="ListParagraph"/>
        <w:numPr>
          <w:ilvl w:val="1"/>
          <w:numId w:val="32"/>
        </w:numPr>
      </w:pPr>
      <w:r>
        <w:t xml:space="preserve">Database Name: Go with the default value as </w:t>
      </w:r>
      <w:proofErr w:type="spellStart"/>
      <w:r>
        <w:t>wordpress</w:t>
      </w:r>
      <w:proofErr w:type="spellEnd"/>
    </w:p>
    <w:p w:rsidR="005F3154" w:rsidRDefault="005F3154" w:rsidP="005F3154">
      <w:pPr>
        <w:pStyle w:val="ListParagraph"/>
        <w:numPr>
          <w:ilvl w:val="1"/>
          <w:numId w:val="32"/>
        </w:numPr>
      </w:pPr>
      <w:proofErr w:type="spellStart"/>
      <w:r>
        <w:t>UserName</w:t>
      </w:r>
      <w:proofErr w:type="spellEnd"/>
      <w:r>
        <w:t xml:space="preserve">: </w:t>
      </w:r>
      <w:r w:rsidR="00A664F6">
        <w:t>Enter the database u</w:t>
      </w:r>
      <w:r>
        <w:t>sername</w:t>
      </w:r>
      <w:r w:rsidR="00A664F6">
        <w:t xml:space="preserve">, same username as provided for infrastructure provisioning in </w:t>
      </w:r>
      <w:proofErr w:type="spellStart"/>
      <w:r w:rsidR="00A664F6">
        <w:t>CloudFormation</w:t>
      </w:r>
      <w:proofErr w:type="spellEnd"/>
      <w:r w:rsidR="00A664F6">
        <w:t xml:space="preserve"> </w:t>
      </w:r>
    </w:p>
    <w:p w:rsidR="005F3154" w:rsidRDefault="005F3154" w:rsidP="005F3154">
      <w:pPr>
        <w:pStyle w:val="ListParagraph"/>
        <w:numPr>
          <w:ilvl w:val="1"/>
          <w:numId w:val="32"/>
        </w:numPr>
      </w:pPr>
      <w:r>
        <w:t xml:space="preserve">Password: </w:t>
      </w:r>
      <w:r w:rsidR="00A664F6">
        <w:t xml:space="preserve">Enter the </w:t>
      </w:r>
      <w:r w:rsidR="00A664F6">
        <w:t>password</w:t>
      </w:r>
      <w:r w:rsidR="00A664F6">
        <w:t xml:space="preserve">, same </w:t>
      </w:r>
      <w:r w:rsidR="00A664F6">
        <w:t>password</w:t>
      </w:r>
      <w:r w:rsidR="00A664F6">
        <w:t xml:space="preserve"> as </w:t>
      </w:r>
      <w:r w:rsidR="00A664F6">
        <w:t>you entered</w:t>
      </w:r>
      <w:r w:rsidR="00A664F6">
        <w:t xml:space="preserve"> for infrastructure provisioning in </w:t>
      </w:r>
      <w:proofErr w:type="spellStart"/>
      <w:r w:rsidR="00A664F6">
        <w:t>CloudFormat</w:t>
      </w:r>
      <w:bookmarkStart w:id="0" w:name="_GoBack"/>
      <w:bookmarkEnd w:id="0"/>
      <w:r w:rsidR="00A664F6">
        <w:t>ion</w:t>
      </w:r>
      <w:proofErr w:type="spellEnd"/>
      <w:r w:rsidR="00A664F6">
        <w:t xml:space="preserve"> </w:t>
      </w:r>
    </w:p>
    <w:p w:rsidR="005F3154" w:rsidRDefault="005F3154" w:rsidP="005F3154">
      <w:pPr>
        <w:pStyle w:val="ListParagraph"/>
        <w:numPr>
          <w:ilvl w:val="1"/>
          <w:numId w:val="32"/>
        </w:numPr>
      </w:pPr>
      <w:r>
        <w:t xml:space="preserve">Database host: Copy the Database Endpoint from RDS dashboard </w:t>
      </w:r>
      <w:r w:rsidR="00A664F6">
        <w:t>of</w:t>
      </w:r>
      <w:r>
        <w:t xml:space="preserve"> the MySQL instance hosting </w:t>
      </w:r>
      <w:proofErr w:type="spellStart"/>
      <w:r>
        <w:t>wordpress</w:t>
      </w:r>
      <w:proofErr w:type="spellEnd"/>
      <w:r>
        <w:t xml:space="preserve"> database and paste it in this box</w:t>
      </w:r>
    </w:p>
    <w:p w:rsidR="005F3154" w:rsidRDefault="005F3154" w:rsidP="005F3154">
      <w:pPr>
        <w:pStyle w:val="ListParagraph"/>
        <w:numPr>
          <w:ilvl w:val="1"/>
          <w:numId w:val="32"/>
        </w:numPr>
      </w:pPr>
      <w:r>
        <w:t xml:space="preserve">Table Prefix: Go with the default value, </w:t>
      </w:r>
      <w:proofErr w:type="spellStart"/>
      <w:r>
        <w:t>wp</w:t>
      </w:r>
      <w:proofErr w:type="spellEnd"/>
      <w:r>
        <w:t>_</w:t>
      </w:r>
    </w:p>
    <w:p w:rsidR="005F3154" w:rsidRDefault="005F3154" w:rsidP="005F3154">
      <w:pPr>
        <w:pStyle w:val="ListParagraph"/>
        <w:numPr>
          <w:ilvl w:val="0"/>
          <w:numId w:val="32"/>
        </w:numPr>
      </w:pPr>
      <w:r>
        <w:t>After entering all information hit submit to proceed</w:t>
      </w:r>
    </w:p>
    <w:p w:rsidR="005F3154" w:rsidRDefault="00872069" w:rsidP="005F3154">
      <w:pPr>
        <w:pStyle w:val="ListParagraph"/>
      </w:pPr>
      <w:r>
        <w:rPr>
          <w:noProof/>
        </w:rPr>
        <w:drawing>
          <wp:inline distT="0" distB="0" distL="0" distR="0">
            <wp:extent cx="5740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400" cy="3213100"/>
                    </a:xfrm>
                    <a:prstGeom prst="rect">
                      <a:avLst/>
                    </a:prstGeom>
                    <a:noFill/>
                    <a:ln>
                      <a:noFill/>
                    </a:ln>
                  </pic:spPr>
                </pic:pic>
              </a:graphicData>
            </a:graphic>
          </wp:inline>
        </w:drawing>
      </w:r>
    </w:p>
    <w:p w:rsidR="005F3154" w:rsidRDefault="00A664F6" w:rsidP="005F3154">
      <w:pPr>
        <w:pStyle w:val="ListParagraph"/>
        <w:numPr>
          <w:ilvl w:val="0"/>
          <w:numId w:val="32"/>
        </w:numPr>
      </w:pPr>
      <w:proofErr w:type="spellStart"/>
      <w:r>
        <w:t>Wordpress</w:t>
      </w:r>
      <w:proofErr w:type="spellEnd"/>
      <w:r>
        <w:t xml:space="preserve"> then provides a script that </w:t>
      </w:r>
      <w:r w:rsidR="005F6FCF">
        <w:t xml:space="preserve">contains the above information plus additional configuration data which </w:t>
      </w:r>
      <w:r>
        <w:t xml:space="preserve">you should copy and paste in a new file called </w:t>
      </w:r>
      <w:proofErr w:type="spellStart"/>
      <w:r>
        <w:t>wp-config.php</w:t>
      </w:r>
      <w:proofErr w:type="spellEnd"/>
      <w:r>
        <w:t xml:space="preserve"> under the /</w:t>
      </w:r>
      <w:proofErr w:type="spellStart"/>
      <w:r>
        <w:t>var</w:t>
      </w:r>
      <w:proofErr w:type="spellEnd"/>
      <w:r>
        <w:t xml:space="preserve">/www/html folder of both EC2 instances where the rest of </w:t>
      </w:r>
      <w:proofErr w:type="spellStart"/>
      <w:r>
        <w:t>wordpress</w:t>
      </w:r>
      <w:proofErr w:type="spellEnd"/>
      <w:r>
        <w:t xml:space="preserve"> source code reside</w:t>
      </w:r>
      <w:r w:rsidR="005F6FCF">
        <w:t>s</w:t>
      </w:r>
      <w:r w:rsidR="00B728BC">
        <w:t>.</w:t>
      </w:r>
    </w:p>
    <w:p w:rsidR="00B728BC" w:rsidRDefault="00B728BC" w:rsidP="00B728BC">
      <w:pPr>
        <w:pStyle w:val="ListParagraph"/>
        <w:numPr>
          <w:ilvl w:val="1"/>
          <w:numId w:val="32"/>
        </w:numPr>
      </w:pPr>
      <w:r>
        <w:t xml:space="preserve">Note: Since the Database Host (endpoint) gets changed </w:t>
      </w:r>
      <w:proofErr w:type="spellStart"/>
      <w:r>
        <w:t>everytime</w:t>
      </w:r>
      <w:proofErr w:type="spellEnd"/>
      <w:r>
        <w:t xml:space="preserve"> we build the infrastructure stack, the </w:t>
      </w:r>
      <w:proofErr w:type="spellStart"/>
      <w:r>
        <w:t>wp-config.php</w:t>
      </w:r>
      <w:proofErr w:type="spellEnd"/>
      <w:r>
        <w:t xml:space="preserve"> file is not </w:t>
      </w:r>
      <w:r w:rsidR="005F6FCF">
        <w:t xml:space="preserve">included in the </w:t>
      </w:r>
      <w:proofErr w:type="spellStart"/>
      <w:r w:rsidR="005F6FCF">
        <w:t>Github</w:t>
      </w:r>
      <w:proofErr w:type="spellEnd"/>
      <w:r w:rsidR="005F6FCF">
        <w:t xml:space="preserve"> repo and is not </w:t>
      </w:r>
      <w:r>
        <w:t xml:space="preserve">deployed through </w:t>
      </w:r>
      <w:proofErr w:type="spellStart"/>
      <w:r>
        <w:t>CodeDeploy</w:t>
      </w:r>
      <w:proofErr w:type="spellEnd"/>
      <w:r>
        <w:t xml:space="preserve">. </w:t>
      </w:r>
      <w:r w:rsidR="005F6FCF">
        <w:t>For future enhancements, the</w:t>
      </w:r>
      <w:r>
        <w:t xml:space="preserve"> </w:t>
      </w:r>
      <w:r w:rsidR="005F6FCF">
        <w:t xml:space="preserve">file can be </w:t>
      </w:r>
      <w:r>
        <w:t>creat</w:t>
      </w:r>
      <w:r w:rsidR="005F6FCF">
        <w:t xml:space="preserve">ed </w:t>
      </w:r>
      <w:r w:rsidR="005F6FCF">
        <w:lastRenderedPageBreak/>
        <w:t xml:space="preserve">through automation, e.g. Lambda function and Custom Resource in </w:t>
      </w:r>
      <w:proofErr w:type="spellStart"/>
      <w:r w:rsidR="005F6FCF">
        <w:t>CloudFormation</w:t>
      </w:r>
      <w:proofErr w:type="spellEnd"/>
      <w:r w:rsidR="005F6FCF">
        <w:t xml:space="preserve">, to eliminate manual intervention.  </w:t>
      </w:r>
    </w:p>
    <w:p w:rsidR="00B728BC" w:rsidRDefault="00B728BC" w:rsidP="005F3154">
      <w:pPr>
        <w:pStyle w:val="ListParagraph"/>
        <w:numPr>
          <w:ilvl w:val="0"/>
          <w:numId w:val="32"/>
        </w:numPr>
      </w:pPr>
      <w:r>
        <w:t>After the config files are created, hit the Run the Installation button:</w:t>
      </w:r>
    </w:p>
    <w:p w:rsidR="00B728BC" w:rsidRDefault="00B728BC" w:rsidP="00B728BC">
      <w:pPr>
        <w:pStyle w:val="ListParagraph"/>
      </w:pPr>
      <w:r>
        <w:rPr>
          <w:noProof/>
        </w:rPr>
        <w:drawing>
          <wp:inline distT="0" distB="0" distL="0" distR="0">
            <wp:extent cx="5708650" cy="3517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0" cy="3517900"/>
                    </a:xfrm>
                    <a:prstGeom prst="rect">
                      <a:avLst/>
                    </a:prstGeom>
                    <a:noFill/>
                    <a:ln>
                      <a:noFill/>
                    </a:ln>
                  </pic:spPr>
                </pic:pic>
              </a:graphicData>
            </a:graphic>
          </wp:inline>
        </w:drawing>
      </w:r>
    </w:p>
    <w:p w:rsidR="005F6FCF" w:rsidRDefault="005F6FCF" w:rsidP="005F3154">
      <w:pPr>
        <w:pStyle w:val="ListParagraph"/>
        <w:numPr>
          <w:ilvl w:val="0"/>
          <w:numId w:val="32"/>
        </w:numPr>
      </w:pPr>
      <w:r>
        <w:t xml:space="preserve">You’d be asked to provide a name for your site as well as your </w:t>
      </w:r>
      <w:proofErr w:type="spellStart"/>
      <w:r>
        <w:t>wordpress</w:t>
      </w:r>
      <w:proofErr w:type="spellEnd"/>
      <w:r>
        <w:t xml:space="preserve"> username and password in the next page. After you provide information and hit install your </w:t>
      </w:r>
      <w:proofErr w:type="spellStart"/>
      <w:r>
        <w:t>wordpress</w:t>
      </w:r>
      <w:proofErr w:type="spellEnd"/>
      <w:r>
        <w:t xml:space="preserve"> application is fully configured and is ready to use</w:t>
      </w:r>
    </w:p>
    <w:p w:rsidR="004376C2" w:rsidRPr="00855982" w:rsidRDefault="005F6FCF" w:rsidP="004376C2">
      <w:pPr>
        <w:pStyle w:val="ListParagraph"/>
        <w:numPr>
          <w:ilvl w:val="0"/>
          <w:numId w:val="32"/>
        </w:numPr>
      </w:pPr>
      <w:r>
        <w:t>After this point, all subsequent</w:t>
      </w:r>
      <w:r w:rsidR="00A664F6">
        <w:t xml:space="preserve"> visits to the website will put you on the landing page of </w:t>
      </w:r>
      <w:proofErr w:type="spellStart"/>
      <w:r w:rsidR="00A664F6">
        <w:t>wordpress</w:t>
      </w:r>
      <w:proofErr w:type="spellEnd"/>
      <w:r w:rsidR="00A664F6">
        <w:t xml:space="preserve"> site where you can view, edit, and share your</w:t>
      </w:r>
      <w:r w:rsidR="004376C2">
        <w:t xml:space="preserve"> </w:t>
      </w:r>
      <w:r w:rsidR="00A664F6">
        <w:t>post</w:t>
      </w:r>
      <w:r w:rsidR="004376C2">
        <w:t>s</w:t>
      </w:r>
    </w:p>
    <w:sectPr w:rsidR="004376C2" w:rsidRPr="00855982"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EB3" w:rsidRDefault="00501EB3" w:rsidP="00855982">
      <w:pPr>
        <w:spacing w:after="0" w:line="240" w:lineRule="auto"/>
      </w:pPr>
      <w:r>
        <w:separator/>
      </w:r>
    </w:p>
  </w:endnote>
  <w:endnote w:type="continuationSeparator" w:id="0">
    <w:p w:rsidR="00501EB3" w:rsidRDefault="00501EB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72069" w:rsidRDefault="00872069">
        <w:pPr>
          <w:pStyle w:val="Footer"/>
        </w:pPr>
        <w:r>
          <w:fldChar w:fldCharType="begin"/>
        </w:r>
        <w:r>
          <w:instrText xml:space="preserve"> PAGE   \* MERGEFORMAT </w:instrText>
        </w:r>
        <w:r>
          <w:fldChar w:fldCharType="separate"/>
        </w:r>
        <w:r w:rsidR="004376C2">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EB3" w:rsidRDefault="00501EB3" w:rsidP="00855982">
      <w:pPr>
        <w:spacing w:after="0" w:line="240" w:lineRule="auto"/>
      </w:pPr>
      <w:r>
        <w:separator/>
      </w:r>
    </w:p>
  </w:footnote>
  <w:footnote w:type="continuationSeparator" w:id="0">
    <w:p w:rsidR="00501EB3" w:rsidRDefault="00501EB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815C24"/>
    <w:multiLevelType w:val="hybridMultilevel"/>
    <w:tmpl w:val="45D2E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A211E6B"/>
    <w:multiLevelType w:val="hybridMultilevel"/>
    <w:tmpl w:val="5476C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8229E1"/>
    <w:multiLevelType w:val="hybridMultilevel"/>
    <w:tmpl w:val="321CD32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1"/>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B8"/>
    <w:rsid w:val="00153263"/>
    <w:rsid w:val="001D4362"/>
    <w:rsid w:val="004376C2"/>
    <w:rsid w:val="004630B0"/>
    <w:rsid w:val="004C4682"/>
    <w:rsid w:val="00501EB3"/>
    <w:rsid w:val="005344F1"/>
    <w:rsid w:val="005F3154"/>
    <w:rsid w:val="005F6FCF"/>
    <w:rsid w:val="007833A7"/>
    <w:rsid w:val="007E54B8"/>
    <w:rsid w:val="00812B87"/>
    <w:rsid w:val="00855982"/>
    <w:rsid w:val="00872069"/>
    <w:rsid w:val="008D7BFF"/>
    <w:rsid w:val="00A10484"/>
    <w:rsid w:val="00A664F6"/>
    <w:rsid w:val="00B728B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099F"/>
  <w15:chartTrackingRefBased/>
  <w15:docId w15:val="{9BA58899-1F13-494D-902C-FEB38EEE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E5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5276">
      <w:bodyDiv w:val="1"/>
      <w:marLeft w:val="0"/>
      <w:marRight w:val="0"/>
      <w:marTop w:val="0"/>
      <w:marBottom w:val="0"/>
      <w:divBdr>
        <w:top w:val="none" w:sz="0" w:space="0" w:color="auto"/>
        <w:left w:val="none" w:sz="0" w:space="0" w:color="auto"/>
        <w:bottom w:val="none" w:sz="0" w:space="0" w:color="auto"/>
        <w:right w:val="none" w:sz="0" w:space="0" w:color="auto"/>
      </w:divBdr>
      <w:divsChild>
        <w:div w:id="73080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li\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30"/>
    <w:rsid w:val="003A283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9AC10692C400EBFF21BB3CEEF1D8F">
    <w:name w:val="6509AC10692C400EBFF21BB3CEEF1D8F"/>
  </w:style>
  <w:style w:type="paragraph" w:customStyle="1" w:styleId="417A3D9BA4D94A2297AB7B9BF43311F7">
    <w:name w:val="417A3D9BA4D94A2297AB7B9BF43311F7"/>
  </w:style>
  <w:style w:type="paragraph" w:customStyle="1" w:styleId="C042E47FA14449D0BF0B49523867109B">
    <w:name w:val="C042E47FA14449D0BF0B495238671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918</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Jalili</dc:creator>
  <cp:keywords/>
  <dc:description/>
  <cp:lastModifiedBy>B Jalili</cp:lastModifiedBy>
  <cp:revision>3</cp:revision>
  <dcterms:created xsi:type="dcterms:W3CDTF">2017-12-13T04:25:00Z</dcterms:created>
  <dcterms:modified xsi:type="dcterms:W3CDTF">2017-12-14T04:24:00Z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